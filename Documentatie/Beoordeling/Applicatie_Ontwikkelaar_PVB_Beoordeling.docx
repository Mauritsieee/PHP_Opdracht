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87E2" w14:textId="77777777" w:rsidR="00C77C1C" w:rsidRDefault="00000000">
      <w:pPr>
        <w:pStyle w:val="Title"/>
      </w:pPr>
      <w:r>
        <w:t>Applicatie Ontwikkelaar PVB Beoordeling</w:t>
      </w:r>
    </w:p>
    <w:p w14:paraId="25C1CE1C" w14:textId="77777777" w:rsidR="00C77C1C" w:rsidRDefault="00C77C1C"/>
    <w:p w14:paraId="170CCCF5" w14:textId="77777777" w:rsidR="00C77C1C" w:rsidRDefault="00000000">
      <w:pPr>
        <w:pStyle w:val="TOCHeading"/>
        <w:outlineLvl w:val="9"/>
      </w:pPr>
      <w:r>
        <w:t>Inhoudsopgave</w:t>
      </w:r>
    </w:p>
    <w:p w14:paraId="611FA31A" w14:textId="77777777" w:rsidR="00C77C1C" w:rsidRDefault="00000000">
      <w:pPr>
        <w:pStyle w:val="TOC1"/>
        <w:tabs>
          <w:tab w:val="right" w:leader="dot" w:pos="9062"/>
        </w:tabs>
      </w:pPr>
      <w:r>
        <w:rPr>
          <w:rFonts w:ascii="Calibri Light" w:hAnsi="Calibri Light"/>
          <w:color w:val="2F5496"/>
          <w:sz w:val="36"/>
          <w:szCs w:val="36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6"/>
          <w:szCs w:val="36"/>
        </w:rPr>
        <w:fldChar w:fldCharType="separate"/>
      </w:r>
      <w:hyperlink r:id="rId6" w:history="1">
        <w:r>
          <w:rPr>
            <w:rStyle w:val="Hyperlink"/>
          </w:rPr>
          <w:t>B1-K1: Levert een bijdrage aan het ontwikkeltraject</w:t>
        </w:r>
        <w:r>
          <w:tab/>
          <w:t>2</w:t>
        </w:r>
      </w:hyperlink>
    </w:p>
    <w:p w14:paraId="15C0FCF5" w14:textId="77777777" w:rsidR="00C77C1C" w:rsidRDefault="00000000">
      <w:pPr>
        <w:pStyle w:val="TOC2"/>
        <w:tabs>
          <w:tab w:val="right" w:leader="dot" w:pos="9062"/>
        </w:tabs>
      </w:pPr>
      <w:hyperlink r:id="rId7" w:history="1">
        <w:r>
          <w:rPr>
            <w:rStyle w:val="Hyperlink"/>
          </w:rPr>
          <w:t>K1-K1-W1: Stelt de opdracht vast</w:t>
        </w:r>
        <w:r>
          <w:tab/>
          <w:t>2</w:t>
        </w:r>
      </w:hyperlink>
    </w:p>
    <w:p w14:paraId="27B4F4AF" w14:textId="77777777" w:rsidR="00C77C1C" w:rsidRDefault="00000000">
      <w:pPr>
        <w:pStyle w:val="TOC2"/>
        <w:tabs>
          <w:tab w:val="right" w:leader="dot" w:pos="9062"/>
        </w:tabs>
      </w:pPr>
      <w:hyperlink r:id="rId8" w:history="1">
        <w:r>
          <w:rPr>
            <w:rStyle w:val="Hyperlink"/>
          </w:rPr>
          <w:t>B1-K1-W2: Levert een bijdrage aan het projectplan</w:t>
        </w:r>
        <w:r>
          <w:tab/>
          <w:t>2</w:t>
        </w:r>
      </w:hyperlink>
    </w:p>
    <w:p w14:paraId="641BA175" w14:textId="77777777" w:rsidR="00C77C1C" w:rsidRDefault="00000000">
      <w:pPr>
        <w:pStyle w:val="TOC2"/>
        <w:tabs>
          <w:tab w:val="right" w:leader="dot" w:pos="9062"/>
        </w:tabs>
      </w:pPr>
      <w:hyperlink r:id="rId9" w:history="1">
        <w:r>
          <w:rPr>
            <w:rStyle w:val="Hyperlink"/>
          </w:rPr>
          <w:t>B1-K1-W3: Levert een bijdrage aan het ontwerp</w:t>
        </w:r>
        <w:r>
          <w:tab/>
          <w:t>2</w:t>
        </w:r>
      </w:hyperlink>
    </w:p>
    <w:p w14:paraId="130DF513" w14:textId="77777777" w:rsidR="00C77C1C" w:rsidRDefault="00000000">
      <w:pPr>
        <w:pStyle w:val="TOC2"/>
        <w:tabs>
          <w:tab w:val="right" w:leader="dot" w:pos="9062"/>
        </w:tabs>
      </w:pPr>
      <w:hyperlink r:id="rId10" w:history="1">
        <w:r>
          <w:rPr>
            <w:rStyle w:val="Hyperlink"/>
          </w:rPr>
          <w:t>B1-K1-W4: Bereidt de realisatie voor</w:t>
        </w:r>
        <w:r>
          <w:tab/>
          <w:t>2</w:t>
        </w:r>
      </w:hyperlink>
    </w:p>
    <w:p w14:paraId="197F9F24" w14:textId="77777777" w:rsidR="00C77C1C" w:rsidRDefault="00000000">
      <w:pPr>
        <w:pStyle w:val="TOC1"/>
        <w:tabs>
          <w:tab w:val="right" w:leader="dot" w:pos="9062"/>
        </w:tabs>
      </w:pPr>
      <w:hyperlink r:id="rId11" w:history="1">
        <w:r>
          <w:rPr>
            <w:rStyle w:val="Hyperlink"/>
          </w:rPr>
          <w:t>B1-K2: Realiseert en test (onderdelen van) een product</w:t>
        </w:r>
        <w:r>
          <w:tab/>
          <w:t>3</w:t>
        </w:r>
      </w:hyperlink>
    </w:p>
    <w:p w14:paraId="5008D542" w14:textId="77777777" w:rsidR="00C77C1C" w:rsidRDefault="00000000">
      <w:pPr>
        <w:pStyle w:val="TOC2"/>
        <w:tabs>
          <w:tab w:val="right" w:leader="dot" w:pos="9062"/>
        </w:tabs>
      </w:pPr>
      <w:hyperlink r:id="rId12" w:history="1">
        <w:r>
          <w:rPr>
            <w:rStyle w:val="Hyperlink"/>
          </w:rPr>
          <w:t>B1-K2-W1: Realiseert (onderdelen van) een product</w:t>
        </w:r>
        <w:r>
          <w:tab/>
          <w:t>3</w:t>
        </w:r>
      </w:hyperlink>
    </w:p>
    <w:p w14:paraId="7DEA331E" w14:textId="77777777" w:rsidR="00C77C1C" w:rsidRDefault="00000000">
      <w:pPr>
        <w:pStyle w:val="TOC2"/>
        <w:tabs>
          <w:tab w:val="right" w:leader="dot" w:pos="9062"/>
        </w:tabs>
      </w:pPr>
      <w:hyperlink r:id="rId13" w:history="1">
        <w:r>
          <w:rPr>
            <w:rStyle w:val="Hyperlink"/>
          </w:rPr>
          <w:t>B1-K2-W2: Test et ontwikkelde product</w:t>
        </w:r>
        <w:r>
          <w:tab/>
          <w:t>3</w:t>
        </w:r>
      </w:hyperlink>
    </w:p>
    <w:p w14:paraId="1CB8068E" w14:textId="77777777" w:rsidR="00C77C1C" w:rsidRDefault="00000000">
      <w:pPr>
        <w:pStyle w:val="TOC1"/>
        <w:tabs>
          <w:tab w:val="right" w:leader="dot" w:pos="9062"/>
        </w:tabs>
      </w:pPr>
      <w:hyperlink r:id="rId14" w:history="1">
        <w:r>
          <w:rPr>
            <w:rStyle w:val="Hyperlink"/>
          </w:rPr>
          <w:t>B1-K3: Levert een product op</w:t>
        </w:r>
        <w:r>
          <w:tab/>
          <w:t>4</w:t>
        </w:r>
      </w:hyperlink>
    </w:p>
    <w:p w14:paraId="5AE0246A" w14:textId="77777777" w:rsidR="00C77C1C" w:rsidRDefault="00000000">
      <w:pPr>
        <w:pStyle w:val="TOC2"/>
        <w:tabs>
          <w:tab w:val="right" w:leader="dot" w:pos="9062"/>
        </w:tabs>
      </w:pPr>
      <w:hyperlink r:id="rId15" w:history="1">
        <w:r>
          <w:rPr>
            <w:rStyle w:val="Hyperlink"/>
          </w:rPr>
          <w:t>B1-K3-W1: Optimaliseert het product</w:t>
        </w:r>
        <w:r>
          <w:tab/>
          <w:t>4</w:t>
        </w:r>
      </w:hyperlink>
    </w:p>
    <w:p w14:paraId="63E1E480" w14:textId="77777777" w:rsidR="00C77C1C" w:rsidRDefault="00000000">
      <w:pPr>
        <w:pStyle w:val="TOC2"/>
        <w:tabs>
          <w:tab w:val="right" w:leader="dot" w:pos="9062"/>
        </w:tabs>
      </w:pPr>
      <w:hyperlink r:id="rId16" w:history="1">
        <w:r>
          <w:rPr>
            <w:rStyle w:val="Hyperlink"/>
          </w:rPr>
          <w:t>B1-K3-W2: Levert het product op</w:t>
        </w:r>
        <w:r>
          <w:tab/>
          <w:t>4</w:t>
        </w:r>
      </w:hyperlink>
    </w:p>
    <w:p w14:paraId="6C07F536" w14:textId="77777777" w:rsidR="00C77C1C" w:rsidRDefault="00000000">
      <w:pPr>
        <w:pStyle w:val="TOC2"/>
        <w:tabs>
          <w:tab w:val="right" w:leader="dot" w:pos="9062"/>
        </w:tabs>
      </w:pPr>
      <w:hyperlink r:id="rId17" w:history="1">
        <w:r>
          <w:rPr>
            <w:rStyle w:val="Hyperlink"/>
          </w:rPr>
          <w:t>B1-K3-K3: Evalueert het opgeleverde product</w:t>
        </w:r>
        <w:r>
          <w:tab/>
          <w:t>4</w:t>
        </w:r>
      </w:hyperlink>
    </w:p>
    <w:p w14:paraId="08571C58" w14:textId="77777777" w:rsidR="00C77C1C" w:rsidRDefault="00000000">
      <w:pPr>
        <w:pStyle w:val="TOC1"/>
        <w:tabs>
          <w:tab w:val="right" w:leader="dot" w:pos="9062"/>
        </w:tabs>
      </w:pPr>
      <w:hyperlink r:id="rId18" w:history="1">
        <w:r>
          <w:rPr>
            <w:rStyle w:val="Hyperlink"/>
          </w:rPr>
          <w:t>P1-K1: Onderhoudt en beheert de applicatie</w:t>
        </w:r>
        <w:r>
          <w:tab/>
          <w:t>5</w:t>
        </w:r>
      </w:hyperlink>
    </w:p>
    <w:p w14:paraId="10E71C09" w14:textId="77777777" w:rsidR="00C77C1C" w:rsidRDefault="00000000">
      <w:pPr>
        <w:pStyle w:val="TOC2"/>
        <w:tabs>
          <w:tab w:val="right" w:leader="dot" w:pos="9062"/>
        </w:tabs>
      </w:pPr>
      <w:hyperlink r:id="rId19" w:history="1">
        <w:r>
          <w:rPr>
            <w:rStyle w:val="Hyperlink"/>
          </w:rPr>
          <w:t>P1-K1-W1: Onderhoudt een applicatie</w:t>
        </w:r>
        <w:r>
          <w:tab/>
          <w:t>5</w:t>
        </w:r>
      </w:hyperlink>
    </w:p>
    <w:p w14:paraId="0D2B445D" w14:textId="77777777" w:rsidR="00C77C1C" w:rsidRDefault="00000000">
      <w:pPr>
        <w:pStyle w:val="TOC2"/>
        <w:tabs>
          <w:tab w:val="right" w:leader="dot" w:pos="9062"/>
        </w:tabs>
      </w:pPr>
      <w:hyperlink r:id="rId20" w:history="1">
        <w:r>
          <w:rPr>
            <w:rStyle w:val="Hyperlink"/>
          </w:rPr>
          <w:t>P1-K1-W2: Beheert gegevens</w:t>
        </w:r>
        <w:r>
          <w:tab/>
          <w:t>5</w:t>
        </w:r>
      </w:hyperlink>
    </w:p>
    <w:p w14:paraId="4FEA5503" w14:textId="77777777" w:rsidR="00C77C1C" w:rsidRDefault="00000000">
      <w:r>
        <w:fldChar w:fldCharType="end"/>
      </w:r>
    </w:p>
    <w:p w14:paraId="6BCC3AE4" w14:textId="77777777" w:rsidR="00C77C1C" w:rsidRDefault="00C77C1C">
      <w:pPr>
        <w:pageBreakBefore/>
      </w:pPr>
    </w:p>
    <w:p w14:paraId="14FC1EC3" w14:textId="77777777" w:rsidR="00C77C1C" w:rsidRDefault="00000000">
      <w:pPr>
        <w:pStyle w:val="Heading1"/>
      </w:pPr>
      <w:bookmarkStart w:id="0" w:name="_Toc125294169"/>
      <w:r>
        <w:t>B1-K1: Levert een bijdrage aan het ontwikkeltraject</w:t>
      </w:r>
      <w:bookmarkEnd w:id="0"/>
    </w:p>
    <w:p w14:paraId="2734E1E7" w14:textId="77777777" w:rsidR="00C77C1C" w:rsidRDefault="00000000">
      <w:pPr>
        <w:pStyle w:val="Heading2"/>
      </w:pPr>
      <w:bookmarkStart w:id="1" w:name="_Toc125294170"/>
      <w:r>
        <w:t>K1-K1-W1: Stelt de opdracht vast</w:t>
      </w:r>
      <w:bookmarkEnd w:id="1"/>
    </w:p>
    <w:p w14:paraId="32CB2433" w14:textId="77777777" w:rsidR="00C77C1C" w:rsidRDefault="00000000">
      <w:pPr>
        <w:rPr>
          <w:b/>
          <w:bCs/>
        </w:rPr>
      </w:pPr>
      <w:r>
        <w:rPr>
          <w:b/>
          <w:bCs/>
        </w:rPr>
        <w:t>(Informatie Analyse)</w:t>
      </w:r>
    </w:p>
    <w:p w14:paraId="363884BB" w14:textId="77777777" w:rsidR="00C77C1C" w:rsidRDefault="00000000">
      <w:r>
        <w:t>Voorbereiding</w:t>
      </w:r>
      <w:r>
        <w:tab/>
      </w:r>
      <w:r>
        <w:tab/>
      </w:r>
      <w:r>
        <w:tab/>
      </w:r>
      <w:r>
        <w:tab/>
        <w:t>(Heeft zich voorbereid op het gesprek met de opdrachtgever)</w:t>
      </w:r>
      <w:r>
        <w:br/>
        <w:t>Gespreksvorm</w:t>
      </w:r>
      <w:r>
        <w:tab/>
      </w:r>
      <w:r>
        <w:tab/>
      </w:r>
      <w:r>
        <w:tab/>
      </w:r>
      <w:r>
        <w:tab/>
        <w:t>(Voer het gesprek goed, stel je vragen, vat je samen)</w:t>
      </w:r>
      <w:r>
        <w:br/>
        <w:t>Gespreksinhoud</w:t>
      </w:r>
      <w:r>
        <w:tab/>
      </w:r>
      <w:r>
        <w:tab/>
      </w:r>
      <w:r>
        <w:tab/>
      </w:r>
      <w:r>
        <w:tab/>
        <w:t>(Zijn de vragen relevant)</w:t>
      </w:r>
      <w:r>
        <w:br/>
        <w:t xml:space="preserve">Inhoud </w:t>
      </w:r>
      <w:proofErr w:type="spellStart"/>
      <w:r>
        <w:t>progamma</w:t>
      </w:r>
      <w:proofErr w:type="spellEnd"/>
      <w:r>
        <w:t xml:space="preserve"> van Eisen*</w:t>
      </w:r>
      <w:r>
        <w:tab/>
      </w:r>
      <w:r>
        <w:tab/>
        <w:t>(Sluiten de eisen van de opdracht aan bij de opdrachtgever)</w:t>
      </w:r>
      <w:r>
        <w:br/>
        <w:t>Vorm van Programma van Eisen</w:t>
      </w:r>
      <w:r>
        <w:tab/>
      </w:r>
      <w:r>
        <w:tab/>
        <w:t>(Inhoud sluit aan bij de opdracht en is duidelijk)</w:t>
      </w:r>
      <w:r>
        <w:br/>
        <w:t>Onderbouwing Programma van Eisen</w:t>
      </w:r>
      <w:r>
        <w:tab/>
        <w:t>(Onderzoek gedaan, impact voor de organisatie beschreven)</w:t>
      </w:r>
      <w:r>
        <w:br/>
        <w:t xml:space="preserve">Communiceren Programma van Eisen </w:t>
      </w:r>
      <w:r>
        <w:tab/>
        <w:t xml:space="preserve">(is het </w:t>
      </w:r>
      <w:proofErr w:type="spellStart"/>
      <w:r>
        <w:t>PvE</w:t>
      </w:r>
      <w:proofErr w:type="spellEnd"/>
      <w:r>
        <w:t xml:space="preserve"> toegelicht)</w:t>
      </w:r>
    </w:p>
    <w:p w14:paraId="3148C95C" w14:textId="77777777" w:rsidR="00C77C1C" w:rsidRDefault="00C77C1C"/>
    <w:p w14:paraId="50619694" w14:textId="77777777" w:rsidR="00C77C1C" w:rsidRDefault="00000000">
      <w:pPr>
        <w:pStyle w:val="Heading2"/>
      </w:pPr>
      <w:bookmarkStart w:id="2" w:name="_Toc125294171"/>
      <w:r>
        <w:t>B1-K1-W2: Levert een bijdrage aan het projectplan</w:t>
      </w:r>
      <w:bookmarkEnd w:id="2"/>
    </w:p>
    <w:p w14:paraId="4ADA8288" w14:textId="77777777" w:rsidR="00C77C1C" w:rsidRDefault="00000000">
      <w:pPr>
        <w:rPr>
          <w:b/>
          <w:bCs/>
        </w:rPr>
      </w:pPr>
      <w:r>
        <w:rPr>
          <w:b/>
          <w:bCs/>
        </w:rPr>
        <w:t>(Plan van aanpak)</w:t>
      </w:r>
    </w:p>
    <w:p w14:paraId="3BCE8249" w14:textId="77777777" w:rsidR="00C77C1C" w:rsidRDefault="00000000">
      <w:r>
        <w:t>Project-doelstellingen</w:t>
      </w:r>
      <w:r>
        <w:tab/>
      </w:r>
      <w:r>
        <w:tab/>
      </w:r>
      <w:r>
        <w:tab/>
        <w:t>(Doelstellingen zijn helder verwoord)</w:t>
      </w:r>
      <w:r>
        <w:br/>
        <w:t>Projectactiviteit</w:t>
      </w:r>
      <w:r>
        <w:tab/>
      </w:r>
      <w:r>
        <w:tab/>
      </w:r>
      <w:r>
        <w:tab/>
      </w:r>
      <w:r>
        <w:tab/>
        <w:t xml:space="preserve">(activiteiten, middelen en ontwikkelmethode zijn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beschreven)</w:t>
      </w:r>
      <w:r>
        <w:br/>
        <w:t>Planning</w:t>
      </w:r>
      <w:r>
        <w:tab/>
      </w:r>
      <w:r>
        <w:tab/>
      </w:r>
      <w:r>
        <w:tab/>
      </w:r>
      <w:r>
        <w:tab/>
        <w:t xml:space="preserve">(Er is een realistische planning gemaakt van voortgang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gesprekken gemaakt)</w:t>
      </w:r>
      <w:r>
        <w:br/>
        <w:t>Afstemmen</w:t>
      </w:r>
      <w:r>
        <w:tab/>
      </w:r>
      <w:r>
        <w:tab/>
      </w:r>
      <w:r>
        <w:tab/>
      </w:r>
      <w:r>
        <w:tab/>
        <w:t xml:space="preserve">(Plannen worden afgestemd, er wordt om goedkeuring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gevraagd)</w:t>
      </w:r>
    </w:p>
    <w:p w14:paraId="7C68ED0D" w14:textId="77777777" w:rsidR="00C77C1C" w:rsidRDefault="00C77C1C"/>
    <w:p w14:paraId="605B1750" w14:textId="77777777" w:rsidR="00C77C1C" w:rsidRDefault="00000000">
      <w:pPr>
        <w:pStyle w:val="Heading2"/>
      </w:pPr>
      <w:bookmarkStart w:id="3" w:name="_Toc125294172"/>
      <w:r>
        <w:t>B1-K1-W3: Levert een bijdrage aan het ontwerp</w:t>
      </w:r>
      <w:bookmarkEnd w:id="3"/>
    </w:p>
    <w:p w14:paraId="219A4130" w14:textId="77777777" w:rsidR="00C77C1C" w:rsidRDefault="00000000">
      <w:pPr>
        <w:rPr>
          <w:b/>
          <w:bCs/>
        </w:rPr>
      </w:pPr>
      <w:r>
        <w:rPr>
          <w:b/>
          <w:bCs/>
        </w:rPr>
        <w:t>(Functioneel ontwerp)</w:t>
      </w:r>
    </w:p>
    <w:p w14:paraId="35C3A235" w14:textId="77777777" w:rsidR="00C77C1C" w:rsidRDefault="00000000">
      <w:r>
        <w:t>Functionaliteiten*</w:t>
      </w:r>
      <w:r>
        <w:tab/>
      </w:r>
      <w:r>
        <w:tab/>
      </w:r>
      <w:r>
        <w:tab/>
        <w:t>(Alle benodigde functies zijn beschreven)</w:t>
      </w:r>
      <w:r>
        <w:br/>
        <w:t>Toepassen schema-technieken</w:t>
      </w:r>
      <w:r>
        <w:tab/>
      </w:r>
      <w:r>
        <w:tab/>
        <w:t>(Juiste schema’s zijn gemaakt [DFD, ERD])</w:t>
      </w:r>
      <w:r>
        <w:br/>
        <w:t>User Interface</w:t>
      </w:r>
      <w:r>
        <w:tab/>
      </w:r>
      <w:r>
        <w:tab/>
      </w:r>
      <w:r>
        <w:tab/>
      </w:r>
      <w:r>
        <w:tab/>
        <w:t xml:space="preserve">(Er is een </w:t>
      </w:r>
      <w:proofErr w:type="spellStart"/>
      <w:r>
        <w:t>mock</w:t>
      </w:r>
      <w:proofErr w:type="spellEnd"/>
      <w:r>
        <w:t xml:space="preserve">-up, flowdiagram en menu van de applicatie </w:t>
      </w:r>
      <w:r>
        <w:tab/>
      </w:r>
      <w:r>
        <w:tab/>
      </w:r>
      <w:r>
        <w:tab/>
      </w:r>
      <w:r>
        <w:tab/>
      </w:r>
      <w:r>
        <w:tab/>
      </w:r>
      <w:r>
        <w:tab/>
        <w:t>gemaakt)</w:t>
      </w:r>
      <w:r>
        <w:br/>
        <w:t>Communiceren FO*</w:t>
      </w:r>
      <w:r>
        <w:tab/>
      </w:r>
      <w:r>
        <w:tab/>
      </w:r>
      <w:r>
        <w:tab/>
        <w:t>(FO is begrijpelijk, wordt gecommuniceerd en goedgekeurd)</w:t>
      </w:r>
      <w:r>
        <w:br/>
        <w:t>Technische specificaties</w:t>
      </w:r>
      <w:r>
        <w:tab/>
      </w:r>
      <w:r>
        <w:tab/>
      </w:r>
      <w:r>
        <w:tab/>
        <w:t>(TO is gebaseerd op het FO en realistisch)</w:t>
      </w:r>
      <w:r>
        <w:br/>
        <w:t>Relationeel datamodel*</w:t>
      </w:r>
      <w:r>
        <w:tab/>
      </w:r>
      <w:r>
        <w:tab/>
      </w:r>
      <w:r>
        <w:tab/>
        <w:t>(Er is een correct ERD gemaakt)</w:t>
      </w:r>
      <w:r>
        <w:br/>
        <w:t>Communiceren TO</w:t>
      </w:r>
      <w:r>
        <w:tab/>
      </w:r>
      <w:r>
        <w:tab/>
      </w:r>
      <w:r>
        <w:tab/>
        <w:t>(TO wordt toegelicht en goedgekeurd)</w:t>
      </w:r>
    </w:p>
    <w:p w14:paraId="2D32A7F1" w14:textId="77777777" w:rsidR="00C77C1C" w:rsidRDefault="00C77C1C"/>
    <w:p w14:paraId="0B61967B" w14:textId="77777777" w:rsidR="00C77C1C" w:rsidRDefault="00000000">
      <w:pPr>
        <w:pStyle w:val="Heading2"/>
      </w:pPr>
      <w:bookmarkStart w:id="4" w:name="_Toc125294173"/>
      <w:r>
        <w:t>B1-K1-W4: Bereidt de realisatie voor</w:t>
      </w:r>
      <w:bookmarkEnd w:id="4"/>
    </w:p>
    <w:p w14:paraId="39D69C90" w14:textId="77777777" w:rsidR="00C77C1C" w:rsidRDefault="00000000">
      <w:r>
        <w:t>(Benodigdheden/ontwikkelomgeving)</w:t>
      </w:r>
    </w:p>
    <w:p w14:paraId="79411CC5" w14:textId="77777777" w:rsidR="00C77C1C" w:rsidRDefault="00000000">
      <w:r>
        <w:t xml:space="preserve">Benodigde onderdelen </w:t>
      </w:r>
      <w:r>
        <w:tab/>
      </w:r>
      <w:r>
        <w:tab/>
      </w:r>
      <w:r>
        <w:tab/>
        <w:t>(Ontwikkelomgeving is beschreven qua hard- en software)</w:t>
      </w:r>
      <w:r>
        <w:br/>
        <w:t>Installeren en configureren</w:t>
      </w:r>
      <w:r>
        <w:tab/>
      </w:r>
      <w:r>
        <w:tab/>
        <w:t xml:space="preserve">(Ontwikkelomgeving is correct geïnstalleerd 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geconfigureerd)</w:t>
      </w:r>
      <w:r>
        <w:br/>
        <w:t>Testen*</w:t>
      </w:r>
      <w:r>
        <w:tab/>
      </w:r>
      <w:r>
        <w:tab/>
      </w:r>
      <w:r>
        <w:tab/>
      </w:r>
      <w:r>
        <w:tab/>
      </w:r>
      <w:r>
        <w:tab/>
        <w:t>(De ontwikkelomgeving is getest)</w:t>
      </w:r>
      <w:r>
        <w:br/>
        <w:t>Documenteren</w:t>
      </w:r>
      <w:r>
        <w:tab/>
      </w:r>
      <w:r>
        <w:tab/>
      </w:r>
      <w:r>
        <w:tab/>
      </w:r>
      <w:r>
        <w:tab/>
        <w:t>(Documentatie is volledig)</w:t>
      </w:r>
      <w:r>
        <w:br/>
      </w:r>
    </w:p>
    <w:p w14:paraId="51F9B750" w14:textId="77777777" w:rsidR="00C77C1C" w:rsidRDefault="00C77C1C">
      <w:pPr>
        <w:pageBreakBefore/>
      </w:pPr>
    </w:p>
    <w:p w14:paraId="73FA5ABD" w14:textId="77777777" w:rsidR="00C77C1C" w:rsidRDefault="00000000">
      <w:pPr>
        <w:pStyle w:val="Heading1"/>
      </w:pPr>
      <w:bookmarkStart w:id="5" w:name="_Toc125294174"/>
      <w:r>
        <w:t>B1-K2: Realiseert en test (onderdelen van) een product</w:t>
      </w:r>
      <w:bookmarkEnd w:id="5"/>
    </w:p>
    <w:p w14:paraId="66780D54" w14:textId="77777777" w:rsidR="00C77C1C" w:rsidRDefault="00000000">
      <w:pPr>
        <w:pStyle w:val="Heading2"/>
      </w:pPr>
      <w:bookmarkStart w:id="6" w:name="_Toc125294175"/>
      <w:r>
        <w:t>B1-K2-W1: Realiseert (onderdelen van) een product</w:t>
      </w:r>
      <w:bookmarkEnd w:id="6"/>
    </w:p>
    <w:p w14:paraId="26A43558" w14:textId="77777777" w:rsidR="00C77C1C" w:rsidRDefault="00000000">
      <w:r>
        <w:t>Inventarisatie en planning</w:t>
      </w:r>
      <w:r>
        <w:tab/>
      </w:r>
      <w:r>
        <w:tab/>
        <w:t>(Zijn alle activiteiten in een PVA samengevat)</w:t>
      </w:r>
      <w:r>
        <w:br/>
        <w:t>Gerealiseerde functionaliteiten*</w:t>
      </w:r>
      <w:r>
        <w:tab/>
      </w:r>
      <w:r>
        <w:tab/>
        <w:t>(Zijn alle benodigde functies gerealiseerd)</w:t>
      </w:r>
      <w:r>
        <w:br/>
        <w:t>Gerealiseerde eisen*</w:t>
      </w:r>
      <w:r>
        <w:tab/>
      </w:r>
      <w:r>
        <w:tab/>
      </w:r>
      <w:r>
        <w:tab/>
        <w:t>(Zijn alle eisen gerealiseerd)</w:t>
      </w:r>
      <w:r>
        <w:br/>
        <w:t>Correctheid code*</w:t>
      </w:r>
      <w:r>
        <w:tab/>
      </w:r>
      <w:r>
        <w:tab/>
      </w:r>
      <w:r>
        <w:tab/>
        <w:t>(Bevat de code bugs, is de code volgens de bedrijfsstandaard)</w:t>
      </w:r>
      <w:r>
        <w:br/>
        <w:t>Vorm van de code</w:t>
      </w:r>
      <w:r>
        <w:tab/>
      </w:r>
      <w:r>
        <w:tab/>
      </w:r>
      <w:r>
        <w:tab/>
        <w:t>(Is de opmaak van de code volgens de algemene standaard)</w:t>
      </w:r>
      <w:r>
        <w:br/>
        <w:t>Commentaar</w:t>
      </w:r>
      <w:r>
        <w:tab/>
      </w:r>
      <w:r>
        <w:tab/>
      </w:r>
      <w:r>
        <w:tab/>
      </w:r>
      <w:r>
        <w:tab/>
        <w:t>(Bevat de code voldoende commentaar)</w:t>
      </w:r>
      <w:r>
        <w:br/>
        <w:t>Documenteren</w:t>
      </w:r>
      <w:r>
        <w:tab/>
      </w:r>
      <w:r>
        <w:tab/>
      </w:r>
      <w:r>
        <w:tab/>
      </w:r>
      <w:r>
        <w:tab/>
        <w:t>(Is de documentatie voldoende)</w:t>
      </w:r>
    </w:p>
    <w:p w14:paraId="049F450B" w14:textId="77777777" w:rsidR="00C77C1C" w:rsidRDefault="00C77C1C"/>
    <w:p w14:paraId="6D2862D4" w14:textId="77777777" w:rsidR="00C77C1C" w:rsidRDefault="00000000">
      <w:pPr>
        <w:pStyle w:val="Heading2"/>
      </w:pPr>
      <w:bookmarkStart w:id="7" w:name="_Toc125294176"/>
      <w:r>
        <w:t>B1-K2-W2: Test et ontwikkelde product</w:t>
      </w:r>
      <w:bookmarkEnd w:id="7"/>
    </w:p>
    <w:p w14:paraId="416442D2" w14:textId="77777777" w:rsidR="00C77C1C" w:rsidRDefault="0000000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Systeem</w:t>
      </w:r>
      <w:proofErr w:type="spellEnd"/>
      <w:r>
        <w:rPr>
          <w:b/>
          <w:bCs/>
          <w:lang w:val="en-US"/>
        </w:rPr>
        <w:t xml:space="preserve"> test</w:t>
      </w:r>
    </w:p>
    <w:p w14:paraId="3E644A08" w14:textId="77777777" w:rsidR="00C77C1C" w:rsidRDefault="00000000">
      <w:r>
        <w:t>Opstellen testscenario’s</w:t>
      </w:r>
      <w:r>
        <w:tab/>
      </w:r>
      <w:r>
        <w:tab/>
      </w:r>
      <w:r>
        <w:tab/>
        <w:t>(Zijn er scenario’s voor de systeem/acceptatietest gemaakt)</w:t>
      </w:r>
      <w:r>
        <w:br/>
        <w:t>Uitvoeren testscenario’s</w:t>
      </w:r>
      <w:r>
        <w:tab/>
      </w:r>
      <w:r>
        <w:tab/>
      </w:r>
      <w:r>
        <w:tab/>
        <w:t>(Is de test uitgevoerd)</w:t>
      </w:r>
      <w:r>
        <w:br/>
        <w:t>Bevindingen interpreteren</w:t>
      </w:r>
      <w:r>
        <w:tab/>
      </w:r>
      <w:r>
        <w:tab/>
        <w:t>(Is er een evaluatie van de test gemaakt)</w:t>
      </w:r>
    </w:p>
    <w:p w14:paraId="2878E348" w14:textId="77777777" w:rsidR="00C77C1C" w:rsidRDefault="00C77C1C"/>
    <w:p w14:paraId="40B41AD8" w14:textId="77777777" w:rsidR="00C77C1C" w:rsidRDefault="00C77C1C">
      <w:pPr>
        <w:pageBreakBefore/>
      </w:pPr>
    </w:p>
    <w:p w14:paraId="5876BA91" w14:textId="77777777" w:rsidR="00C77C1C" w:rsidRDefault="00000000">
      <w:pPr>
        <w:pStyle w:val="Heading1"/>
      </w:pPr>
      <w:bookmarkStart w:id="8" w:name="_Toc125294177"/>
      <w:r>
        <w:t>B1-K3: Levert een product op</w:t>
      </w:r>
      <w:bookmarkEnd w:id="8"/>
      <w:r>
        <w:br/>
      </w:r>
    </w:p>
    <w:p w14:paraId="5DE02E4E" w14:textId="77777777" w:rsidR="00C77C1C" w:rsidRDefault="00000000">
      <w:pPr>
        <w:pStyle w:val="Heading2"/>
      </w:pPr>
      <w:bookmarkStart w:id="9" w:name="_Toc125294178"/>
      <w:r>
        <w:t>B1-K3-W1: Optimaliseert het product</w:t>
      </w:r>
      <w:bookmarkEnd w:id="9"/>
    </w:p>
    <w:p w14:paraId="7C5D5A2C" w14:textId="77777777" w:rsidR="00C77C1C" w:rsidRDefault="0000000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Acceptatie</w:t>
      </w:r>
      <w:proofErr w:type="spellEnd"/>
      <w:r>
        <w:rPr>
          <w:b/>
          <w:bCs/>
          <w:lang w:val="en-US"/>
        </w:rPr>
        <w:t xml:space="preserve"> test / Is het product </w:t>
      </w:r>
      <w:proofErr w:type="spellStart"/>
      <w:r>
        <w:rPr>
          <w:b/>
          <w:bCs/>
          <w:lang w:val="en-US"/>
        </w:rPr>
        <w:t>goed</w:t>
      </w:r>
      <w:proofErr w:type="spellEnd"/>
      <w:r>
        <w:rPr>
          <w:b/>
          <w:bCs/>
          <w:lang w:val="en-US"/>
        </w:rPr>
        <w:t>?</w:t>
      </w:r>
    </w:p>
    <w:p w14:paraId="24594325" w14:textId="77777777" w:rsidR="00C77C1C" w:rsidRDefault="00000000">
      <w:r>
        <w:t>Acceptatietest*</w:t>
      </w:r>
      <w:r>
        <w:tab/>
      </w:r>
      <w:r>
        <w:tab/>
      </w:r>
      <w:r>
        <w:tab/>
      </w:r>
      <w:r>
        <w:tab/>
        <w:t>(Alle functies uit het FO worden getest)</w:t>
      </w:r>
      <w:r>
        <w:br/>
        <w:t>Uitvoerbaarheid</w:t>
      </w:r>
      <w:r>
        <w:tab/>
      </w:r>
      <w:r>
        <w:tab/>
      </w:r>
      <w:r>
        <w:tab/>
      </w:r>
      <w:r>
        <w:tab/>
        <w:t>(Alle bedachte tests zijn uitvoerbaar)</w:t>
      </w:r>
      <w:r>
        <w:br/>
        <w:t>Scenario’s (Volgens functionele eisen)</w:t>
      </w:r>
      <w:r>
        <w:tab/>
        <w:t>(tests hebben een begin- en eindpunt)</w:t>
      </w:r>
      <w:r>
        <w:br/>
        <w:t>Uitvoeren acceptatietest*</w:t>
      </w:r>
      <w:r>
        <w:tab/>
      </w:r>
      <w:r>
        <w:tab/>
        <w:t>(Instructie geven, resultaten noteren)</w:t>
      </w:r>
      <w:r>
        <w:br/>
        <w:t>Communiceren met betrokkenen*</w:t>
      </w:r>
      <w:r>
        <w:tab/>
        <w:t>(Luisteren naar gebruikers, extra vragen stellen)</w:t>
      </w:r>
      <w:r>
        <w:br/>
        <w:t>Verzamelen testresultaten</w:t>
      </w:r>
      <w:r>
        <w:tab/>
      </w:r>
      <w:r>
        <w:tab/>
        <w:t>(Resultaten worden verzameld)</w:t>
      </w:r>
      <w:r>
        <w:br/>
        <w:t>Uitwerken testresultaten</w:t>
      </w:r>
      <w:r>
        <w:tab/>
      </w:r>
      <w:r>
        <w:tab/>
        <w:t>(Juiste conclusies trekken uit testresultaten)</w:t>
      </w:r>
      <w:r>
        <w:br/>
        <w:t>Uitvoeren testresultaten</w:t>
      </w:r>
      <w:r>
        <w:tab/>
      </w:r>
      <w:r>
        <w:tab/>
      </w:r>
      <w:r>
        <w:tab/>
        <w:t>(Aanpassingen worden doorgevoerd)</w:t>
      </w:r>
      <w:r>
        <w:br/>
        <w:t>Documenteren</w:t>
      </w:r>
      <w:r>
        <w:tab/>
      </w:r>
      <w:r>
        <w:tab/>
      </w:r>
      <w:r>
        <w:tab/>
      </w:r>
      <w:r>
        <w:tab/>
        <w:t>(Test word juist gedocumenteerd)</w:t>
      </w:r>
    </w:p>
    <w:p w14:paraId="0F71B158" w14:textId="77777777" w:rsidR="00C77C1C" w:rsidRDefault="00C77C1C"/>
    <w:p w14:paraId="17AD3AB6" w14:textId="77777777" w:rsidR="00C77C1C" w:rsidRDefault="00000000">
      <w:pPr>
        <w:pStyle w:val="Heading2"/>
      </w:pPr>
      <w:bookmarkStart w:id="10" w:name="_Toc125294179"/>
      <w:r>
        <w:t>B1-K3-W2: Levert het product op</w:t>
      </w:r>
      <w:bookmarkEnd w:id="10"/>
    </w:p>
    <w:p w14:paraId="6BB2255E" w14:textId="77777777" w:rsidR="00C77C1C" w:rsidRDefault="00000000">
      <w:pPr>
        <w:rPr>
          <w:b/>
          <w:bCs/>
        </w:rPr>
      </w:pPr>
      <w:r>
        <w:rPr>
          <w:b/>
          <w:bCs/>
        </w:rPr>
        <w:t>Implementatie plan</w:t>
      </w:r>
    </w:p>
    <w:p w14:paraId="2C506B67" w14:textId="77777777" w:rsidR="00C77C1C" w:rsidRDefault="00000000">
      <w:r>
        <w:t>Product opleveren</w:t>
      </w:r>
      <w:r>
        <w:tab/>
      </w:r>
      <w:r>
        <w:tab/>
      </w:r>
      <w:r>
        <w:tab/>
        <w:t>(Product correct van ontwikkel- naar productieomgeving)</w:t>
      </w:r>
      <w:r>
        <w:br/>
        <w:t>Goedkeuring vragen</w:t>
      </w:r>
      <w:r>
        <w:tab/>
      </w:r>
      <w:r>
        <w:tab/>
      </w:r>
      <w:r>
        <w:tab/>
        <w:t xml:space="preserve">(Opgeleverde product wordt goedgekeurd door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opdrachtgever)</w:t>
      </w:r>
      <w:r>
        <w:br/>
        <w:t>Inhoud demonstratie</w:t>
      </w:r>
      <w:r>
        <w:tab/>
      </w:r>
      <w:r>
        <w:tab/>
      </w:r>
      <w:r>
        <w:tab/>
        <w:t>(Demo toont aan dat eisen gerealiseerd worden)</w:t>
      </w:r>
      <w:r>
        <w:br/>
        <w:t>Vorm Demonstratie</w:t>
      </w:r>
      <w:r>
        <w:tab/>
      </w:r>
      <w:r>
        <w:tab/>
      </w:r>
      <w:r>
        <w:tab/>
        <w:t>(Demo is duidelijk, heeft juiste opbouw en goede vorm)</w:t>
      </w:r>
    </w:p>
    <w:p w14:paraId="243529C2" w14:textId="77777777" w:rsidR="00C77C1C" w:rsidRDefault="00C77C1C"/>
    <w:p w14:paraId="268FBB10" w14:textId="77777777" w:rsidR="00C77C1C" w:rsidRDefault="00C77C1C"/>
    <w:p w14:paraId="73082881" w14:textId="77777777" w:rsidR="00C77C1C" w:rsidRDefault="00000000">
      <w:pPr>
        <w:pStyle w:val="Heading2"/>
      </w:pPr>
      <w:bookmarkStart w:id="11" w:name="_Toc125294180"/>
      <w:r>
        <w:t>B1-K3-K3: Evalueert het opgeleverde product</w:t>
      </w:r>
      <w:bookmarkEnd w:id="11"/>
    </w:p>
    <w:p w14:paraId="1B06D8F2" w14:textId="77777777" w:rsidR="00C77C1C" w:rsidRDefault="00000000">
      <w:r>
        <w:t>Evalueren product</w:t>
      </w:r>
      <w:r>
        <w:tab/>
      </w:r>
      <w:r>
        <w:tab/>
      </w:r>
      <w:r>
        <w:tab/>
        <w:t>(Besproken met opdrachtgever, verbeterpunten, enz.)</w:t>
      </w:r>
      <w:r>
        <w:br/>
        <w:t>Evalueren proces</w:t>
      </w:r>
      <w:r>
        <w:tab/>
      </w:r>
      <w:r>
        <w:tab/>
      </w:r>
      <w:r>
        <w:tab/>
        <w:t>(Evaluatie van werk met begeleiders, verbeterpunten)</w:t>
      </w:r>
      <w:r>
        <w:br/>
        <w:t>Schrijven evaluatie</w:t>
      </w:r>
      <w:r>
        <w:tab/>
      </w:r>
      <w:r>
        <w:tab/>
      </w:r>
      <w:r>
        <w:tab/>
        <w:t>(Evaluatieverslag bevat alle benodigde punten)</w:t>
      </w:r>
      <w:r>
        <w:br/>
        <w:t>Accorderen</w:t>
      </w:r>
      <w:r>
        <w:tab/>
      </w:r>
      <w:r>
        <w:tab/>
      </w:r>
      <w:r>
        <w:tab/>
      </w:r>
      <w:r>
        <w:tab/>
        <w:t>(Evaluatie verslag is geaccordeerd)</w:t>
      </w:r>
    </w:p>
    <w:p w14:paraId="70BD8DF5" w14:textId="77777777" w:rsidR="00C77C1C" w:rsidRDefault="00C77C1C"/>
    <w:p w14:paraId="32FBEC3C" w14:textId="77777777" w:rsidR="00C77C1C" w:rsidRDefault="00C77C1C">
      <w:pPr>
        <w:pageBreakBefore/>
      </w:pPr>
    </w:p>
    <w:p w14:paraId="05A299EF" w14:textId="77777777" w:rsidR="00C77C1C" w:rsidRDefault="00000000">
      <w:pPr>
        <w:pStyle w:val="Heading1"/>
      </w:pPr>
      <w:bookmarkStart w:id="12" w:name="_Toc125294181"/>
      <w:r>
        <w:t>P1-K1: Onderhoudt en beheert de applicatie</w:t>
      </w:r>
      <w:bookmarkEnd w:id="12"/>
    </w:p>
    <w:p w14:paraId="49F81B06" w14:textId="77777777" w:rsidR="00C77C1C" w:rsidRDefault="00C77C1C">
      <w:pPr>
        <w:pStyle w:val="Heading2"/>
      </w:pPr>
    </w:p>
    <w:p w14:paraId="4E318DAB" w14:textId="77777777" w:rsidR="00C77C1C" w:rsidRDefault="00000000">
      <w:pPr>
        <w:pStyle w:val="Heading2"/>
      </w:pPr>
      <w:bookmarkStart w:id="13" w:name="_Toc125294182"/>
      <w:r>
        <w:t>P1-K1-W1: Onderhoudt een applicatie</w:t>
      </w:r>
      <w:bookmarkEnd w:id="13"/>
    </w:p>
    <w:p w14:paraId="5E14C6D1" w14:textId="77777777" w:rsidR="00C77C1C" w:rsidRDefault="00000000">
      <w:r>
        <w:t>Andere applicatie</w:t>
      </w:r>
    </w:p>
    <w:p w14:paraId="5E1C16C4" w14:textId="77777777" w:rsidR="00C77C1C" w:rsidRDefault="00000000">
      <w:r>
        <w:t>Incident analyseren</w:t>
      </w:r>
      <w:r>
        <w:tab/>
      </w:r>
      <w:r>
        <w:tab/>
      </w:r>
      <w:r>
        <w:tab/>
        <w:t>(Heb je een incident geanalyseerd, beschrijving)</w:t>
      </w:r>
      <w:r>
        <w:br/>
        <w:t>Oplossingen aandragen*</w:t>
      </w:r>
      <w:r>
        <w:tab/>
      </w:r>
      <w:r>
        <w:tab/>
      </w:r>
      <w:r>
        <w:tab/>
        <w:t>(Heb je een oplossing bedacht voor het incident, beschrijving)</w:t>
      </w:r>
      <w:r>
        <w:br/>
        <w:t>Documenteren</w:t>
      </w:r>
      <w:r>
        <w:tab/>
      </w:r>
      <w:r>
        <w:tab/>
      </w:r>
      <w:r>
        <w:tab/>
      </w:r>
      <w:r>
        <w:tab/>
        <w:t>(Heb je de oplossing juist gedocumenteerd)</w:t>
      </w:r>
      <w:r>
        <w:br/>
        <w:t>Terugkoppelen</w:t>
      </w:r>
      <w:r>
        <w:tab/>
      </w:r>
      <w:r>
        <w:tab/>
      </w:r>
      <w:r>
        <w:tab/>
      </w:r>
      <w:r>
        <w:tab/>
        <w:t>(Heb je de oplossing aan de klant teruggekoppeld, hoe)</w:t>
      </w:r>
    </w:p>
    <w:p w14:paraId="76A24B0C" w14:textId="77777777" w:rsidR="00C77C1C" w:rsidRDefault="00C77C1C"/>
    <w:p w14:paraId="4B25F023" w14:textId="77777777" w:rsidR="00C77C1C" w:rsidRDefault="00000000">
      <w:pPr>
        <w:pStyle w:val="Heading2"/>
      </w:pPr>
      <w:bookmarkStart w:id="14" w:name="_Toc125294183"/>
      <w:r>
        <w:t>P1-K1-W2: Beheert gegevens</w:t>
      </w:r>
      <w:bookmarkEnd w:id="14"/>
    </w:p>
    <w:p w14:paraId="097A5465" w14:textId="77777777" w:rsidR="00C77C1C" w:rsidRDefault="00000000">
      <w:r>
        <w:t>Beheren</w:t>
      </w:r>
      <w:r>
        <w:tab/>
      </w:r>
      <w:r>
        <w:tab/>
      </w:r>
      <w:r>
        <w:tab/>
      </w:r>
      <w:r>
        <w:tab/>
        <w:t>(Beheert gegevens (data) op een goede manier [vastleggen])</w:t>
      </w:r>
      <w:r>
        <w:br/>
        <w:t>Controleren*</w:t>
      </w:r>
      <w:r>
        <w:tab/>
      </w:r>
      <w:r>
        <w:tab/>
      </w:r>
      <w:r>
        <w:tab/>
      </w:r>
      <w:r>
        <w:tab/>
        <w:t>(Check of de juiste gegevens zijn vastgelegd)</w:t>
      </w:r>
      <w:r>
        <w:br/>
        <w:t>Versiebeheer</w:t>
      </w:r>
      <w:r>
        <w:tab/>
      </w:r>
      <w:r>
        <w:tab/>
      </w:r>
      <w:r>
        <w:tab/>
      </w:r>
      <w:r>
        <w:tab/>
        <w:t xml:space="preserve">(Doe op een correct manier aan versie-beheer van (code-) </w:t>
      </w:r>
      <w:r>
        <w:tab/>
      </w:r>
      <w:r>
        <w:tab/>
      </w:r>
      <w:r>
        <w:tab/>
      </w:r>
      <w:r>
        <w:tab/>
      </w:r>
      <w:r>
        <w:tab/>
      </w:r>
      <w:r>
        <w:tab/>
        <w:t>bestanden)</w:t>
      </w:r>
    </w:p>
    <w:sectPr w:rsidR="00C77C1C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683D" w14:textId="77777777" w:rsidR="004926B2" w:rsidRDefault="004926B2">
      <w:pPr>
        <w:spacing w:after="0" w:line="240" w:lineRule="auto"/>
      </w:pPr>
      <w:r>
        <w:separator/>
      </w:r>
    </w:p>
  </w:endnote>
  <w:endnote w:type="continuationSeparator" w:id="0">
    <w:p w14:paraId="7EA5D276" w14:textId="77777777" w:rsidR="004926B2" w:rsidRDefault="0049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9E6C" w14:textId="77777777" w:rsidR="004926B2" w:rsidRDefault="004926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FCFF647" w14:textId="77777777" w:rsidR="004926B2" w:rsidRDefault="00492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77C1C"/>
    <w:rsid w:val="004926B2"/>
    <w:rsid w:val="00B81D49"/>
    <w:rsid w:val="00C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8160"/>
  <w15:docId w15:val="{83F54527-8425-4744-BEF1-724A0506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1"/>
        <w:szCs w:val="21"/>
        <w:lang w:val="nl-NL" w:eastAsia="nl-NL" w:bidi="nl-NL"/>
      </w:rPr>
    </w:rPrDefault>
    <w:pPrDefault>
      <w:pPr>
        <w:autoSpaceDN w:val="0"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4472C4"/>
      </w:pBdr>
      <w:spacing w:before="400" w:after="40" w:line="240" w:lineRule="auto"/>
      <w:outlineLvl w:val="0"/>
    </w:pPr>
    <w:rPr>
      <w:rFonts w:ascii="Calibri Light" w:hAnsi="Calibri Light"/>
      <w:color w:val="2F5496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="Calibri Light" w:hAnsi="Calibri Light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40404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Calibri Light" w:hAnsi="Calibri Light"/>
      <w:i/>
      <w:iCs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Calibri Light" w:hAnsi="Calibri Light"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80" w:after="0"/>
      <w:outlineLvl w:val="6"/>
    </w:pPr>
    <w:rPr>
      <w:rFonts w:ascii="Calibri Light" w:hAnsi="Calibri Light"/>
      <w:i/>
      <w:iCs/>
      <w:color w:val="595959"/>
    </w:rPr>
  </w:style>
  <w:style w:type="paragraph" w:styleId="Heading8">
    <w:name w:val="heading 8"/>
    <w:basedOn w:val="Normal"/>
    <w:next w:val="Normal"/>
    <w:pPr>
      <w:keepNext/>
      <w:keepLines/>
      <w:spacing w:before="80" w:after="0"/>
      <w:outlineLvl w:val="7"/>
    </w:pPr>
    <w:rPr>
      <w:rFonts w:ascii="Calibri Light" w:hAnsi="Calibri Light"/>
      <w:smallCaps/>
      <w:color w:val="595959"/>
    </w:rPr>
  </w:style>
  <w:style w:type="paragraph" w:styleId="Heading9">
    <w:name w:val="heading 9"/>
    <w:basedOn w:val="Normal"/>
    <w:next w:val="Normal"/>
    <w:pPr>
      <w:keepNext/>
      <w:keepLines/>
      <w:spacing w:before="80" w:after="0"/>
      <w:outlineLvl w:val="8"/>
    </w:pPr>
    <w:rPr>
      <w:rFonts w:ascii="Calibri Light" w:hAnsi="Calibri Light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/>
      <w:color w:val="2F5496"/>
      <w:spacing w:val="-7"/>
      <w:sz w:val="80"/>
      <w:szCs w:val="80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olor w:val="2F5496"/>
      <w:spacing w:val="-7"/>
      <w:sz w:val="80"/>
      <w:szCs w:val="80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color w:val="595959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i/>
      <w:iCs/>
      <w:color w:val="595959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smallCaps/>
      <w:color w:val="595959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rFonts w:ascii="Calibri Light" w:hAnsi="Calibri Light"/>
      <w:color w:val="404040"/>
      <w:sz w:val="30"/>
      <w:szCs w:val="30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04040"/>
      <w:sz w:val="30"/>
      <w:szCs w:val="30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pPr>
      <w:spacing w:before="240" w:after="240" w:line="251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Calibri Light" w:hAnsi="Calibri Light"/>
      <w:color w:val="4472C4"/>
      <w:sz w:val="28"/>
      <w:szCs w:val="28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404040"/>
    </w:rPr>
  </w:style>
  <w:style w:type="character" w:styleId="IntenseReference">
    <w:name w:val="Intense Reference"/>
    <w:basedOn w:val="DefaultParagraphFont"/>
    <w:rPr>
      <w:b/>
      <w:bCs/>
      <w:smallCaps/>
      <w:u w:val="single"/>
    </w:rPr>
  </w:style>
  <w:style w:type="character" w:styleId="BookTitle">
    <w:name w:val="Book Title"/>
    <w:basedOn w:val="DefaultParagraphFont"/>
    <w:rPr>
      <w:b/>
      <w:bCs/>
      <w:smallCaps/>
    </w:rPr>
  </w:style>
  <w:style w:type="paragraph" w:styleId="TOCHeading">
    <w:name w:val="TOC Heading"/>
    <w:basedOn w:val="Heading1"/>
    <w:next w:val="Normal"/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10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TOC3">
    <w:name w:val="toc 3"/>
    <w:basedOn w:val="Normal"/>
    <w:next w:val="Normal"/>
    <w:autoRedefine/>
    <w:pPr>
      <w:spacing w:after="100" w:line="256" w:lineRule="auto"/>
      <w:ind w:left="440"/>
    </w:pPr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25294171" TargetMode="External"/><Relationship Id="rId13" Type="http://schemas.openxmlformats.org/officeDocument/2006/relationships/hyperlink" Target="#_Toc125294176" TargetMode="External"/><Relationship Id="rId18" Type="http://schemas.openxmlformats.org/officeDocument/2006/relationships/hyperlink" Target="#_Toc12529418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#_Toc125294170" TargetMode="External"/><Relationship Id="rId12" Type="http://schemas.openxmlformats.org/officeDocument/2006/relationships/hyperlink" Target="#_Toc125294175" TargetMode="External"/><Relationship Id="rId17" Type="http://schemas.openxmlformats.org/officeDocument/2006/relationships/hyperlink" Target="#_Toc125294180" TargetMode="External"/><Relationship Id="rId2" Type="http://schemas.openxmlformats.org/officeDocument/2006/relationships/settings" Target="settings.xml"/><Relationship Id="rId16" Type="http://schemas.openxmlformats.org/officeDocument/2006/relationships/hyperlink" Target="#_Toc125294179" TargetMode="External"/><Relationship Id="rId20" Type="http://schemas.openxmlformats.org/officeDocument/2006/relationships/hyperlink" Target="#_Toc125294183" TargetMode="External"/><Relationship Id="rId1" Type="http://schemas.openxmlformats.org/officeDocument/2006/relationships/styles" Target="styles.xml"/><Relationship Id="rId6" Type="http://schemas.openxmlformats.org/officeDocument/2006/relationships/hyperlink" Target="#_Toc125294169" TargetMode="External"/><Relationship Id="rId11" Type="http://schemas.openxmlformats.org/officeDocument/2006/relationships/hyperlink" Target="#_Toc125294174" TargetMode="External"/><Relationship Id="rId5" Type="http://schemas.openxmlformats.org/officeDocument/2006/relationships/endnotes" Target="endnotes.xml"/><Relationship Id="rId15" Type="http://schemas.openxmlformats.org/officeDocument/2006/relationships/hyperlink" Target="#_Toc125294178" TargetMode="External"/><Relationship Id="rId10" Type="http://schemas.openxmlformats.org/officeDocument/2006/relationships/hyperlink" Target="#_Toc125294173" TargetMode="External"/><Relationship Id="rId19" Type="http://schemas.openxmlformats.org/officeDocument/2006/relationships/hyperlink" Target="#_Toc125294182" TargetMode="External"/><Relationship Id="rId4" Type="http://schemas.openxmlformats.org/officeDocument/2006/relationships/footnotes" Target="footnotes.xml"/><Relationship Id="rId9" Type="http://schemas.openxmlformats.org/officeDocument/2006/relationships/hyperlink" Target="#_Toc125294172" TargetMode="External"/><Relationship Id="rId14" Type="http://schemas.openxmlformats.org/officeDocument/2006/relationships/hyperlink" Target="#_Toc125294177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914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Beugelink</dc:creator>
  <dc:description/>
  <cp:lastModifiedBy>Maurice Beugelink</cp:lastModifiedBy>
  <cp:revision>2</cp:revision>
  <cp:lastPrinted>2023-01-22T14:35:00Z</cp:lastPrinted>
  <dcterms:created xsi:type="dcterms:W3CDTF">2023-01-27T08:18:00Z</dcterms:created>
  <dcterms:modified xsi:type="dcterms:W3CDTF">2023-01-27T08:18:00Z</dcterms:modified>
</cp:coreProperties>
</file>